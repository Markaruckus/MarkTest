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bookmarkStart w:id="5" w:name="_GoBack" w:displacedByCustomXml="prev"/>
        <w:bookmarkEnd w:id="5" w:displacedByCustomXml="prev"/>
        <w:p w:rsidR="002163EE" w:rsidRDefault="007B6FB6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w:t xml:space="preserve"> </w: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DAC7E97" wp14:editId="3D8157D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6F55A3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934529AB7964DB191CD420B3FC0631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37228">
                                      <w:t>Mark Ayoub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772E3CBF3B4C4C42B0A7D6CD528E141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FB6">
                                      <w:t>Ruby On Rails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3B37DFC054134C2BB51A89AB2CF3918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8-1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B6FB6">
                                      <w:t>August 11, 2016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AC7E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2163EE" w:rsidRDefault="006F55A3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934529AB7964DB191CD420B3FC0631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37228">
                                <w:t>Mark Ayoub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772E3CBF3B4C4C42B0A7D6CD528E141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7B6FB6">
                                <w:t>Ruby On Rails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2032065285"/>
                              <w:placeholder>
                                <w:docPart w:val="3B37DFC054134C2BB51A89AB2CF3918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8-1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B6FB6">
                                <w:t>August 11, 2016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2613F660" wp14:editId="66DF92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7B6FB6">
                                    <w:pPr>
                                      <w:pStyle w:val="Title"/>
                                    </w:pPr>
                                    <w:r>
                                      <w:t xml:space="preserve">Ruby </w:t>
                                    </w:r>
                                    <w:r w:rsidR="0075633E">
                                      <w:t xml:space="preserve">on Rails </w:t>
                                    </w:r>
                                    <w:r>
                                      <w:t>Test</w:t>
                                    </w:r>
                                  </w:p>
                                </w:sdtContent>
                              </w:sdt>
                              <w:p w:rsidR="002163EE" w:rsidRDefault="006F55A3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6FB6">
                                      <w:t>Miss Louise’s Class</w:t>
                                    </w:r>
                                    <w:r w:rsidR="0075633E">
                                      <w:t xml:space="preserve"> (she’s the best)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13F660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7B6FB6">
                              <w:pPr>
                                <w:pStyle w:val="Title"/>
                              </w:pPr>
                              <w:r>
                                <w:t xml:space="preserve">Ruby </w:t>
                              </w:r>
                              <w:r w:rsidR="0075633E">
                                <w:t xml:space="preserve">on Rails </w:t>
                              </w:r>
                              <w:r>
                                <w:t>Test</w:t>
                              </w:r>
                            </w:p>
                          </w:sdtContent>
                        </w:sdt>
                        <w:p w:rsidR="002163EE" w:rsidRDefault="006F55A3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B6FB6">
                                <w:t>Miss Louise’s Class</w:t>
                              </w:r>
                              <w:r w:rsidR="0075633E">
                                <w:t xml:space="preserve"> (she’s the best)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7B6FB6">
          <w:r>
            <w:rPr>
              <w:noProof/>
              <w:lang w:eastAsia="en-US"/>
            </w:rPr>
            <w:drawing>
              <wp:anchor distT="0" distB="0" distL="114300" distR="114300" simplePos="0" relativeHeight="251662336" behindDoc="0" locked="0" layoutInCell="1" allowOverlap="1" wp14:anchorId="2A115DBC" wp14:editId="7745B309">
                <wp:simplePos x="0" y="0"/>
                <wp:positionH relativeFrom="margin">
                  <wp:align>right</wp:align>
                </wp:positionH>
                <wp:positionV relativeFrom="paragraph">
                  <wp:posOffset>907415</wp:posOffset>
                </wp:positionV>
                <wp:extent cx="5486400" cy="4018280"/>
                <wp:effectExtent l="152400" t="95250" r="114300" b="191770"/>
                <wp:wrapNone/>
                <wp:docPr id="3" name="Picture 3" descr="http://www.jamesfend.com/wp-content/uploads/2012/01/ruby-rail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jamesfend.com/wp-content/uploads/2012/01/ruby-rail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0" cy="4018280"/>
                        </a:xfrm>
                        <a:prstGeom prst="roundRect">
                          <a:avLst>
                            <a:gd name="adj" fmla="val 11111"/>
                          </a:avLst>
                        </a:prstGeom>
                        <a:ln w="190500" cap="rnd">
                          <a:solidFill>
                            <a:srgbClr val="C8C6BD"/>
                          </a:solidFill>
                          <a:prstDash val="solid"/>
                        </a:ln>
                        <a:effectLst>
                          <a:outerShdw blurRad="101600" dist="50800" dir="72000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perspectiveFront" fov="5400000"/>
                          <a:lightRig rig="threePt" dir="t">
                            <a:rot lat="0" lon="0" rev="19200000"/>
                          </a:lightRig>
                        </a:scene3d>
                        <a:sp3d extrusionH="25400">
                          <a:bevelT w="304800" h="152400" prst="hardEdge"/>
                          <a:extrusionClr>
                            <a:srgbClr val="FFFFFF"/>
                          </a:extrusion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806E6">
            <w:br w:type="page"/>
          </w:r>
        </w:p>
      </w:sdtContent>
    </w:sdt>
    <w:bookmarkEnd w:id="4"/>
    <w:bookmarkEnd w:id="3"/>
    <w:bookmarkEnd w:id="2"/>
    <w:bookmarkEnd w:id="1"/>
    <w:bookmarkEnd w:id="0"/>
    <w:p w:rsidR="00637228" w:rsidRDefault="00637228" w:rsidP="00637228">
      <w:pPr>
        <w:pStyle w:val="Heading1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lastRenderedPageBreak/>
        <w:t>Answer the following questions: </w:t>
      </w:r>
    </w:p>
    <w:p w:rsidR="00637228" w:rsidRPr="00637228" w:rsidRDefault="00637228" w:rsidP="00637228">
      <w:pPr>
        <w:rPr>
          <w:lang w:eastAsia="en-US"/>
        </w:rPr>
      </w:pP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13. What is the difference between Ruby and Ruby on Rails?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a) Ruby on Rails is a framework build on top of the Ruby language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  <w:t>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Ruby is a backend language and Ruby on Rails is a frontend language.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Ruby on Rails is a library for the Ruby language.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Ruby on Rails is open source, Ruby is not.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14. What is the purpose of a view in a Rails application?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To organize a Rails application.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To inspect bugs in a Rails application.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c) To display information in human readable format.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To start the server.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15. In the following code, what does ‘pages#home’ mean?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get 'welcome' =&gt; 'pages#home'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a) The /welcome route points to pages controller's home action.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The pages controller is now replaced with a welcome controller.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The pages route now points to the root 'welcome' route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The application now displays a welcome message.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16. Which of these commands starts a new Rails project?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rails new Project myproject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b) rails new project MyProject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rails new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rails new MyProject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17. What are the three main components of a static Rails application?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A model, a controller, and gems.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A server, controller, and view.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A new application, a controller, and view.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d)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 controller, a route, and a view</w:t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18. What command should you run after creating a new project to make sure that project has the gems it needs?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gem install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rails install gemfile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gem install all </w:t>
      </w:r>
    </w:p>
    <w:p w:rsidR="00637228" w:rsidRPr="005B1864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d)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bundle install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  <w:t> </w:t>
      </w:r>
    </w:p>
    <w:p w:rsidR="00637228" w:rsidRDefault="00637228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br w:type="page"/>
      </w:r>
    </w:p>
    <w:p w:rsidR="00637228" w:rsidRPr="00637228" w:rsidRDefault="00637228" w:rsidP="00637228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lastRenderedPageBreak/>
        <w:t>19. What command will start a rails server?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rails new server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b) rails- 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c)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rails server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server –p8080</w:t>
      </w:r>
    </w:p>
    <w:p w:rsidR="00637228" w:rsidRPr="00637228" w:rsidRDefault="00637228" w:rsidP="007B6FB6">
      <w:pPr>
        <w:pStyle w:val="Heading3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20. What is another name for methods in the controller of a Rails Application?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a) Controls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b/>
          <w:i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b)</w:t>
      </w:r>
      <w:r w:rsidRPr="005B1864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 xml:space="preserve"> </w:t>
      </w:r>
      <w:r w:rsidRPr="00637228">
        <w:rPr>
          <w:rFonts w:ascii="Arial" w:eastAsia="Times New Roman" w:hAnsi="Arial" w:cs="Arial"/>
          <w:b/>
          <w:i/>
          <w:color w:val="000000"/>
          <w:sz w:val="24"/>
          <w:szCs w:val="24"/>
          <w:highlight w:val="yellow"/>
          <w:lang w:eastAsia="en-US"/>
        </w:rPr>
        <w:t>Actions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c) Means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d) Directives</w:t>
      </w:r>
    </w:p>
    <w:p w:rsidR="00637228" w:rsidRDefault="00637228" w:rsidP="00637228">
      <w:pPr>
        <w:pStyle w:val="Heading1"/>
        <w:rPr>
          <w:rFonts w:eastAsia="Times New Roman"/>
          <w:lang w:eastAsia="en-US"/>
        </w:rPr>
      </w:pPr>
      <w:r w:rsidRPr="00637228">
        <w:rPr>
          <w:rFonts w:eastAsia="Times New Roman"/>
          <w:lang w:eastAsia="en-US"/>
        </w:rPr>
        <w:t>Quiz for Ruby Rails - Part 2</w:t>
      </w:r>
    </w:p>
    <w:p w:rsidR="00637228" w:rsidRPr="00637228" w:rsidRDefault="00637228" w:rsidP="00637228">
      <w:pPr>
        <w:rPr>
          <w:lang w:eastAsia="en-US"/>
        </w:rPr>
      </w:pP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1. Using the terminal create a site called MySite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2. Install bundle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3. Run server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4. Test on your browser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5. Close server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6. Okay using the terminal again generate controller Pages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7. Now open up your text editor and go to the new controller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8. App/ controller/…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9. In the PagesController add the method home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10. Open your config/routes.rb and make a get called ‘welcome’ and point it to the ‘pages#home’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Hint it should look something like this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  get 'welcome' =&gt;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    'page#home'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11. Now Open the app/views/pages/home.html.erb and fill in your own name adding div tags etc. </w:t>
      </w:r>
    </w:p>
    <w:p w:rsidR="00637228" w:rsidRP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12. Add bootstrap to your project </w:t>
      </w:r>
    </w:p>
    <w:p w:rsidR="00637228" w:rsidRDefault="00637228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63722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Push the code to the Github account and send me the link please. </w:t>
      </w:r>
    </w:p>
    <w:p w:rsidR="007B6FB6" w:rsidRDefault="007B6FB6">
      <w:pPr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br w:type="page"/>
      </w:r>
    </w:p>
    <w:p w:rsidR="00637228" w:rsidRDefault="005C0FA5" w:rsidP="005C0FA5">
      <w:pPr>
        <w:pStyle w:val="Heading1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lastRenderedPageBreak/>
        <w:t>Steps Taken for Part 2</w:t>
      </w:r>
    </w:p>
    <w:p w:rsidR="005C0FA5" w:rsidRDefault="005C0FA5" w:rsidP="00637228">
      <w:pPr>
        <w:spacing w:before="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r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ails new MySite</w:t>
      </w:r>
    </w:p>
    <w:p w:rsidR="005B1864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cd MySite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$/MySite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bundle i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nstall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$/MySite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rails s</w:t>
      </w:r>
      <w:r w:rsidR="00637228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erver</w:t>
      </w:r>
    </w:p>
    <w:p w:rsidR="000858DE" w:rsidRPr="007B6FB6" w:rsidRDefault="000858DE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>
        <w:rPr>
          <w:noProof/>
          <w:highlight w:val="lightGray"/>
          <w:lang w:eastAsia="en-US"/>
        </w:rPr>
        <w:drawing>
          <wp:inline distT="0" distB="0" distL="0" distR="0">
            <wp:extent cx="3082954" cy="23336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241" cy="233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8DE" w:rsidRPr="007B6FB6" w:rsidRDefault="000858DE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&lt;ctrl-c&gt;</w:t>
      </w:r>
    </w:p>
    <w:p w:rsidR="00637228" w:rsidRPr="007B6FB6" w:rsidRDefault="005B1864" w:rsidP="007B6FB6">
      <w:pPr>
        <w:pStyle w:val="ListParagraph"/>
        <w:numPr>
          <w:ilvl w:val="0"/>
          <w:numId w:val="7"/>
        </w:numPr>
        <w:spacing w:before="0" w:after="0" w:line="240" w:lineRule="auto"/>
        <w:ind w:right="-810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>$/MySite/b</w:t>
      </w:r>
      <w:r w:rsidR="00637228"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in/rails </w:t>
      </w:r>
      <w:r w:rsidR="007B6FB6" w:rsidRPr="007B6FB6"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touch </w:t>
      </w:r>
      <w:r w:rsidR="007B6FB6"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app/controllers/pages_controller.rb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>class PagesController &lt; ApplicationController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def show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  render template: "pages/#{params[:page]}"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 xml:space="preserve">  end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384047"/>
          <w:sz w:val="21"/>
          <w:szCs w:val="21"/>
          <w:shd w:val="clear" w:color="auto" w:fill="F6F9FA"/>
          <w:lang w:eastAsia="en-US"/>
        </w:rPr>
        <w:t>end</w:t>
      </w:r>
    </w:p>
    <w:p w:rsidR="007B6FB6" w:rsidRDefault="007B6FB6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$MySite/config </w:t>
      </w:r>
      <w:r w:rsidRPr="007B6FB6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notepad++ routes.rb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Rails.application.routes.draw do</w:t>
      </w:r>
    </w:p>
    <w:p w:rsidR="007B6FB6" w:rsidRPr="007B6FB6" w:rsidRDefault="007B6FB6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 xml:space="preserve">  get "/pages/:page" =&gt; "pages#show"</w:t>
      </w:r>
    </w:p>
    <w:p w:rsidR="007B6FB6" w:rsidRDefault="005C0FA5" w:rsidP="007B6FB6">
      <w:pPr>
        <w:pStyle w:val="ListParagraph"/>
        <w:numPr>
          <w:ilvl w:val="1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E</w:t>
      </w:r>
      <w:r w:rsidR="007B6FB6" w:rsidRPr="007B6FB6"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t>nd</w:t>
      </w:r>
    </w:p>
    <w:p w:rsidR="005C0FA5" w:rsidRDefault="005C0FA5">
      <w:pP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US"/>
        </w:rPr>
        <w:br w:type="page"/>
      </w:r>
    </w:p>
    <w:p w:rsidR="0075633E" w:rsidRPr="005C0FA5" w:rsidRDefault="0075633E" w:rsidP="0075633E">
      <w:pPr>
        <w:pStyle w:val="ListParagraph"/>
        <w:numPr>
          <w:ilvl w:val="0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nsolas" w:eastAsia="Times New Roman" w:hAnsi="Consolas" w:cs="Consolas"/>
          <w:color w:val="576366"/>
          <w:sz w:val="21"/>
          <w:szCs w:val="21"/>
          <w:lang w:eastAsia="en-US"/>
        </w:rPr>
      </w:pPr>
      <w:r>
        <w:rPr>
          <w:rFonts w:ascii="Consolas" w:eastAsia="Times New Roman" w:hAnsi="Consolas" w:cs="Consolas"/>
          <w:color w:val="384047"/>
          <w:sz w:val="21"/>
          <w:szCs w:val="21"/>
          <w:shd w:val="clear" w:color="auto" w:fill="F6F9FA"/>
          <w:lang w:eastAsia="en-US"/>
        </w:rPr>
        <w:lastRenderedPageBreak/>
        <w:t xml:space="preserve">$MySite </w:t>
      </w:r>
      <w:r w:rsidRPr="0075633E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touch app/views/pages/</w:t>
      </w:r>
      <w:r w:rsidR="005C0FA5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home</w:t>
      </w:r>
      <w:r w:rsidRPr="0075633E">
        <w:rPr>
          <w:rFonts w:ascii="Consolas" w:eastAsia="Times New Roman" w:hAnsi="Consolas" w:cs="Consolas"/>
          <w:b/>
          <w:color w:val="384047"/>
          <w:sz w:val="21"/>
          <w:szCs w:val="21"/>
          <w:shd w:val="clear" w:color="auto" w:fill="F6F9FA"/>
          <w:lang w:eastAsia="en-US"/>
        </w:rPr>
        <w:t>.html.erb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&lt;!DOCTYPE html&gt;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&lt;html lang="en"&gt;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&lt;head&gt;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&lt;meta charset="utf-8"&gt;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&lt;title&gt;Mark's Ruby home page&lt;/title&gt;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</w:t>
      </w: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&lt;/head&gt;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&lt;body&gt;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&lt;h1&gt;Hello Miss Louise&lt;/h1&gt;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  &lt;p&gt;My name is Mark ;)&lt;/p&gt;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ab/>
        <w:t>&lt;p&gt;&amp;copy; &lt;%= Date.today.year %&gt; &lt;a href="http://www.iitcsglobal.com"&gt;IITCSGlobal.com&lt;/a&gt;.&lt;/p&gt;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 xml:space="preserve">  &lt;/body&gt;</w:t>
      </w:r>
    </w:p>
    <w:p w:rsidR="005C0FA5" w:rsidRPr="005C0FA5" w:rsidRDefault="005C0FA5" w:rsidP="005C0FA5">
      <w:pPr>
        <w:pStyle w:val="ListParagraph"/>
        <w:numPr>
          <w:ilvl w:val="1"/>
          <w:numId w:val="7"/>
        </w:numPr>
        <w:shd w:val="clear" w:color="auto" w:fill="F6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240" w:lineRule="auto"/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</w:pPr>
      <w:r w:rsidRPr="005C0FA5">
        <w:rPr>
          <w:rFonts w:ascii="Courier New" w:eastAsia="Times New Roman" w:hAnsi="Courier New" w:cs="Courier New"/>
          <w:color w:val="576366"/>
          <w:sz w:val="21"/>
          <w:szCs w:val="21"/>
          <w:lang w:eastAsia="en-US"/>
        </w:rPr>
        <w:t>&lt;/html&gt;</w:t>
      </w:r>
    </w:p>
    <w:p w:rsidR="007B6FB6" w:rsidRDefault="005C0FA5" w:rsidP="007B6FB6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noProof/>
          <w:color w:val="000000"/>
          <w:sz w:val="24"/>
          <w:szCs w:val="24"/>
          <w:lang w:eastAsia="en-US"/>
        </w:rPr>
        <w:drawing>
          <wp:inline distT="0" distB="0" distL="0" distR="0">
            <wp:extent cx="2186331" cy="1162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069" cy="1167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3EE" w:rsidRDefault="00D5709C" w:rsidP="00D5709C">
      <w:pPr>
        <w:pStyle w:val="ListParagraph"/>
        <w:numPr>
          <w:ilvl w:val="0"/>
          <w:numId w:val="7"/>
        </w:num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  <w:lang w:eastAsia="en-US"/>
        </w:rPr>
        <w:t xml:space="preserve">$MySite </w:t>
      </w:r>
      <w:r w:rsidRPr="00D5709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  <w:t>echo “gem 'bootstrap-sass', '~&gt; 3.3', '&gt;= 3.3.7'” &gt;&gt; gemfile</w:t>
      </w:r>
    </w:p>
    <w:p w:rsidR="001A707F" w:rsidRDefault="001A707F" w:rsidP="001A707F">
      <w:pPr>
        <w:spacing w:before="0"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US"/>
        </w:rPr>
      </w:pPr>
    </w:p>
    <w:p w:rsidR="001A707F" w:rsidRPr="001A707F" w:rsidRDefault="001A707F" w:rsidP="001A707F">
      <w:pPr>
        <w:pStyle w:val="Heading1"/>
        <w:jc w:val="center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This document and part 2 website files are available at </w:t>
      </w:r>
      <w:hyperlink r:id="rId13" w:history="1">
        <w:r w:rsidRPr="00C27401">
          <w:rPr>
            <w:rStyle w:val="Hyperlink"/>
            <w:rFonts w:eastAsia="Times New Roman"/>
            <w:lang w:eastAsia="en-US"/>
          </w:rPr>
          <w:t>https://github.com/Markaruckus/MarkTest</w:t>
        </w:r>
      </w:hyperlink>
      <w:r w:rsidRPr="001A707F">
        <w:rPr>
          <w:rFonts w:eastAsia="Times New Roman"/>
          <w:lang w:eastAsia="en-US"/>
        </w:rPr>
        <w:t>.</w:t>
      </w:r>
      <w:r>
        <w:rPr>
          <w:rFonts w:eastAsia="Times New Roman"/>
          <w:u w:val="single"/>
          <w:lang w:eastAsia="en-US"/>
        </w:rPr>
        <w:t xml:space="preserve"> </w:t>
      </w:r>
    </w:p>
    <w:sectPr w:rsidR="001A707F" w:rsidRPr="001A707F">
      <w:footerReference w:type="defaul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5A3" w:rsidRDefault="006F55A3">
      <w:pPr>
        <w:spacing w:before="0" w:after="0" w:line="240" w:lineRule="auto"/>
      </w:pPr>
      <w:r>
        <w:separator/>
      </w:r>
    </w:p>
  </w:endnote>
  <w:endnote w:type="continuationSeparator" w:id="0">
    <w:p w:rsidR="006F55A3" w:rsidRDefault="006F55A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1A707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5A3" w:rsidRDefault="006F55A3">
      <w:pPr>
        <w:spacing w:before="0" w:after="0" w:line="240" w:lineRule="auto"/>
      </w:pPr>
      <w:r>
        <w:separator/>
      </w:r>
    </w:p>
  </w:footnote>
  <w:footnote w:type="continuationSeparator" w:id="0">
    <w:p w:rsidR="006F55A3" w:rsidRDefault="006F55A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68D5024D"/>
    <w:multiLevelType w:val="hybridMultilevel"/>
    <w:tmpl w:val="7A6A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28"/>
    <w:rsid w:val="000858DE"/>
    <w:rsid w:val="001A707F"/>
    <w:rsid w:val="002163EE"/>
    <w:rsid w:val="003806E6"/>
    <w:rsid w:val="004D47ED"/>
    <w:rsid w:val="00573D86"/>
    <w:rsid w:val="005B1864"/>
    <w:rsid w:val="005C0FA5"/>
    <w:rsid w:val="00637228"/>
    <w:rsid w:val="006704D8"/>
    <w:rsid w:val="006F55A3"/>
    <w:rsid w:val="0075633E"/>
    <w:rsid w:val="007B6FB6"/>
    <w:rsid w:val="00D5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14FAC-4032-4A85-A98F-CDC8D391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3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xapple-tab-span">
    <w:name w:val="x_apple-tab-span"/>
    <w:basedOn w:val="DefaultParagraphFont"/>
    <w:rsid w:val="00637228"/>
  </w:style>
  <w:style w:type="paragraph" w:styleId="ListParagraph">
    <w:name w:val="List Paragraph"/>
    <w:basedOn w:val="Normal"/>
    <w:uiPriority w:val="34"/>
    <w:semiHidden/>
    <w:qFormat/>
    <w:rsid w:val="007B6F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FB6"/>
    <w:rPr>
      <w:rFonts w:ascii="Courier New" w:eastAsia="Times New Roman" w:hAnsi="Courier New" w:cs="Courier New"/>
      <w:color w:val="auto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B6F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Markaruckus/MarkTe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Student%20report%20with%20cover%20ph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34529AB7964DB191CD420B3FC06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AEF51-AB3F-457B-ADC4-D7A8F34D3ACE}"/>
      </w:docPartPr>
      <w:docPartBody>
        <w:p w:rsidR="00000000" w:rsidRDefault="0017229C">
          <w:pPr>
            <w:pStyle w:val="B934529AB7964DB191CD420B3FC06315"/>
          </w:pPr>
          <w:r>
            <w:t>[Name]</w:t>
          </w:r>
        </w:p>
      </w:docPartBody>
    </w:docPart>
    <w:docPart>
      <w:docPartPr>
        <w:name w:val="772E3CBF3B4C4C42B0A7D6CD528E1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6B1EE-AAF3-40E2-9ECD-7B8AA9DA1BDB}"/>
      </w:docPartPr>
      <w:docPartBody>
        <w:p w:rsidR="00000000" w:rsidRDefault="0017229C">
          <w:pPr>
            <w:pStyle w:val="772E3CBF3B4C4C42B0A7D6CD528E1410"/>
          </w:pPr>
          <w:r>
            <w:t>[Course Title]</w:t>
          </w:r>
        </w:p>
      </w:docPartBody>
    </w:docPart>
    <w:docPart>
      <w:docPartPr>
        <w:name w:val="3B37DFC054134C2BB51A89AB2CF39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3F7CC-1BAF-47FA-A83E-EEBA14484B71}"/>
      </w:docPartPr>
      <w:docPartBody>
        <w:p w:rsidR="00000000" w:rsidRDefault="0017229C">
          <w:pPr>
            <w:pStyle w:val="3B37DFC054134C2BB51A89AB2CF39184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9C"/>
    <w:rsid w:val="0017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B26EF3C9F40421C8C432AAD8FA27B80">
    <w:name w:val="2B26EF3C9F40421C8C432AAD8FA27B80"/>
  </w:style>
  <w:style w:type="paragraph" w:customStyle="1" w:styleId="B934529AB7964DB191CD420B3FC06315">
    <w:name w:val="B934529AB7964DB191CD420B3FC06315"/>
  </w:style>
  <w:style w:type="paragraph" w:customStyle="1" w:styleId="772E3CBF3B4C4C42B0A7D6CD528E1410">
    <w:name w:val="772E3CBF3B4C4C42B0A7D6CD528E1410"/>
  </w:style>
  <w:style w:type="paragraph" w:customStyle="1" w:styleId="3B37DFC054134C2BB51A89AB2CF39184">
    <w:name w:val="3B37DFC054134C2BB51A89AB2CF391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2016-08-11T00:00:00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B38FD-4D79-45AF-89F4-7C65582F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0</TotalTime>
  <Pages>5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Ruby on Rails Test</vt:lpstr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Ruby on Rails Test</dc:title>
  <dc:subject>Miss Louise’s Class (she’s the best)</dc:subject>
  <dc:creator>Mark Ayoub</dc:creator>
  <cp:keywords>Ruby On Rails</cp:keywords>
  <cp:lastModifiedBy>Mark Ayoub</cp:lastModifiedBy>
  <cp:revision>2</cp:revision>
  <dcterms:created xsi:type="dcterms:W3CDTF">2016-08-11T14:27:00Z</dcterms:created>
  <dcterms:modified xsi:type="dcterms:W3CDTF">2016-08-11T14:27:00Z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